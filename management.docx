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rincipal"/>
      </w:tblPr>
      <w:tblGrid>
        <w:gridCol w:w="6009"/>
        <w:gridCol w:w="4313"/>
      </w:tblGrid>
      <w:tr w:rsidR="004A7542" w:rsidRPr="00A85B6F" w14:paraId="64E7D30B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p w14:paraId="76548E41" w14:textId="77777777" w:rsidR="00856309" w:rsidRDefault="00856309" w:rsidP="00346ED4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br/>
              <w:t>MANAGEMENT</w:t>
            </w:r>
          </w:p>
          <w:p w14:paraId="24E24A74" w14:textId="77777777" w:rsidR="00856309" w:rsidRDefault="00856309" w:rsidP="00346ED4">
            <w:pPr>
              <w:rPr>
                <w:color w:val="000000"/>
                <w:sz w:val="23"/>
                <w:szCs w:val="23"/>
              </w:rPr>
            </w:pPr>
          </w:p>
          <w:p w14:paraId="184EFAEA" w14:textId="5C50C036" w:rsidR="00856309" w:rsidRDefault="00856309" w:rsidP="00346ED4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br/>
            </w:r>
            <w:r w:rsidRPr="00856309">
              <w:rPr>
                <w:color w:val="00B0F0"/>
                <w:sz w:val="23"/>
                <w:szCs w:val="23"/>
              </w:rPr>
              <w:t>Communication</w:t>
            </w:r>
            <w:r>
              <w:rPr>
                <w:color w:val="000000"/>
                <w:sz w:val="23"/>
                <w:szCs w:val="23"/>
              </w:rPr>
              <w:t xml:space="preserve"> : mon mode de management </w:t>
            </w:r>
            <w:r>
              <w:rPr>
                <w:rStyle w:val="s-rg-t"/>
                <w:color w:val="000000"/>
                <w:sz w:val="23"/>
                <w:szCs w:val="23"/>
              </w:rPr>
              <w:t>Parent-parent</w:t>
            </w:r>
            <w:r>
              <w:rPr>
                <w:color w:val="000000"/>
                <w:sz w:val="23"/>
                <w:szCs w:val="23"/>
              </w:rPr>
              <w:t>, responsabilise mes interlocuteurs. J’ai mis un point d’honneur à ne jamais infantilis</w:t>
            </w:r>
            <w:r w:rsidR="00F33507">
              <w:rPr>
                <w:color w:val="000000"/>
                <w:sz w:val="23"/>
                <w:szCs w:val="23"/>
              </w:rPr>
              <w:t>er</w:t>
            </w:r>
            <w:r>
              <w:rPr>
                <w:color w:val="000000"/>
                <w:sz w:val="23"/>
                <w:szCs w:val="23"/>
              </w:rPr>
              <w:t xml:space="preserve"> mes agents </w:t>
            </w:r>
            <w:r w:rsidR="00F33507">
              <w:rPr>
                <w:color w:val="000000"/>
                <w:sz w:val="23"/>
                <w:szCs w:val="23"/>
              </w:rPr>
              <w:t>e</w:t>
            </w:r>
            <w:r>
              <w:rPr>
                <w:color w:val="000000"/>
                <w:sz w:val="23"/>
                <w:szCs w:val="23"/>
              </w:rPr>
              <w:t xml:space="preserve">t </w:t>
            </w:r>
            <w:r w:rsidR="00F33507">
              <w:rPr>
                <w:color w:val="000000"/>
                <w:sz w:val="23"/>
                <w:szCs w:val="23"/>
              </w:rPr>
              <w:t xml:space="preserve">de </w:t>
            </w:r>
            <w:r>
              <w:rPr>
                <w:color w:val="000000"/>
                <w:sz w:val="23"/>
                <w:szCs w:val="23"/>
              </w:rPr>
              <w:t>développe</w:t>
            </w:r>
            <w:r w:rsidR="00F33507">
              <w:rPr>
                <w:color w:val="000000"/>
                <w:sz w:val="23"/>
                <w:szCs w:val="23"/>
              </w:rPr>
              <w:t>r</w:t>
            </w:r>
            <w:r>
              <w:rPr>
                <w:color w:val="000000"/>
                <w:sz w:val="23"/>
                <w:szCs w:val="23"/>
              </w:rPr>
              <w:t xml:space="preserve"> une relation ou la compréhension et l’écoute serait une base. </w:t>
            </w:r>
            <w:r>
              <w:rPr>
                <w:color w:val="000000"/>
                <w:sz w:val="23"/>
                <w:szCs w:val="23"/>
              </w:rPr>
              <w:br/>
            </w:r>
          </w:p>
          <w:p w14:paraId="28FCB462" w14:textId="4B561DE4" w:rsidR="00856309" w:rsidRDefault="00856309" w:rsidP="00346ED4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br/>
            </w:r>
            <w:r w:rsidRPr="00856309">
              <w:rPr>
                <w:color w:val="00B0F0"/>
                <w:sz w:val="23"/>
                <w:szCs w:val="23"/>
              </w:rPr>
              <w:t>Fédération</w:t>
            </w:r>
            <w:r>
              <w:rPr>
                <w:color w:val="000000"/>
                <w:sz w:val="23"/>
                <w:szCs w:val="23"/>
              </w:rPr>
              <w:t xml:space="preserve"> : les challenges que j’ai mis en place ont eu pour but de créer une entente et une cohésion d’équipe. Ce travail </w:t>
            </w:r>
            <w:r w:rsidR="00C84312">
              <w:rPr>
                <w:color w:val="000000"/>
                <w:sz w:val="23"/>
                <w:szCs w:val="23"/>
              </w:rPr>
              <w:t>prouva son e</w:t>
            </w:r>
            <w:bookmarkStart w:id="0" w:name="_GoBack"/>
            <w:bookmarkEnd w:id="0"/>
            <w:r w:rsidR="00C84312">
              <w:rPr>
                <w:color w:val="000000"/>
                <w:sz w:val="23"/>
                <w:szCs w:val="23"/>
              </w:rPr>
              <w:t>fficacité</w:t>
            </w:r>
            <w:r>
              <w:rPr>
                <w:color w:val="000000"/>
                <w:sz w:val="23"/>
                <w:szCs w:val="23"/>
              </w:rPr>
              <w:t xml:space="preserve"> quelques semaines plus tard. Je pense avoir instauré un climat beaucoup plus sain dans mon équipe.</w:t>
            </w:r>
            <w:r w:rsidR="00F33507">
              <w:rPr>
                <w:color w:val="000000"/>
                <w:sz w:val="23"/>
                <w:szCs w:val="23"/>
              </w:rPr>
              <w:t>(Retours faits par les collaborateur et mes supérieurs hiérarchique.)</w:t>
            </w:r>
            <w:r>
              <w:rPr>
                <w:color w:val="000000"/>
                <w:sz w:val="23"/>
                <w:szCs w:val="23"/>
              </w:rPr>
              <w:br/>
            </w:r>
          </w:p>
          <w:p w14:paraId="01A0D11F" w14:textId="0B841AC1" w:rsidR="004A7542" w:rsidRPr="00A85B6F" w:rsidRDefault="00856309" w:rsidP="00346ED4">
            <w:r>
              <w:rPr>
                <w:color w:val="000000"/>
                <w:sz w:val="23"/>
                <w:szCs w:val="23"/>
              </w:rPr>
              <w:br/>
            </w:r>
            <w:r w:rsidRPr="00856309">
              <w:rPr>
                <w:color w:val="00B0F0"/>
                <w:sz w:val="23"/>
                <w:szCs w:val="23"/>
              </w:rPr>
              <w:t>Analyse</w:t>
            </w:r>
            <w:r>
              <w:rPr>
                <w:color w:val="000000"/>
                <w:sz w:val="23"/>
                <w:szCs w:val="23"/>
              </w:rPr>
              <w:t xml:space="preserve"> : </w:t>
            </w:r>
            <w:r>
              <w:rPr>
                <w:rStyle w:val="s-or-t"/>
                <w:color w:val="000000"/>
                <w:sz w:val="23"/>
                <w:szCs w:val="23"/>
              </w:rPr>
              <w:t>L</w:t>
            </w:r>
            <w:r>
              <w:rPr>
                <w:color w:val="000000"/>
                <w:sz w:val="23"/>
                <w:szCs w:val="23"/>
              </w:rPr>
              <w:t>’analyse des chiffres et du mode de fonctionnement m</w:t>
            </w:r>
            <w:r w:rsidR="008F7643">
              <w:rPr>
                <w:color w:val="000000"/>
                <w:sz w:val="23"/>
                <w:szCs w:val="23"/>
              </w:rPr>
              <w:t>’</w:t>
            </w:r>
            <w:r>
              <w:rPr>
                <w:color w:val="000000"/>
                <w:sz w:val="23"/>
                <w:szCs w:val="23"/>
              </w:rPr>
              <w:t>on</w:t>
            </w:r>
            <w:r w:rsidR="008F7643">
              <w:rPr>
                <w:color w:val="000000"/>
                <w:sz w:val="23"/>
                <w:szCs w:val="23"/>
              </w:rPr>
              <w:t>t</w:t>
            </w:r>
            <w:r>
              <w:rPr>
                <w:color w:val="000000"/>
                <w:sz w:val="23"/>
                <w:szCs w:val="23"/>
              </w:rPr>
              <w:t xml:space="preserve"> permis de mettre en place des plans d’action pour rendre plus efficace le travail et augment</w:t>
            </w:r>
            <w:r w:rsidR="008F7643">
              <w:rPr>
                <w:color w:val="000000"/>
                <w:sz w:val="23"/>
                <w:szCs w:val="23"/>
              </w:rPr>
              <w:t>er</w:t>
            </w:r>
            <w:r>
              <w:rPr>
                <w:color w:val="000000"/>
                <w:sz w:val="23"/>
                <w:szCs w:val="23"/>
              </w:rPr>
              <w:t xml:space="preserve"> le chiffre d’affaires.</w:t>
            </w:r>
            <w:r>
              <w:rPr>
                <w:color w:val="000000"/>
                <w:sz w:val="23"/>
                <w:szCs w:val="23"/>
              </w:rPr>
              <w:br/>
            </w:r>
            <w:r w:rsidRPr="00F33507">
              <w:rPr>
                <w:color w:val="C45911" w:themeColor="accent2" w:themeShade="BF"/>
                <w:sz w:val="23"/>
                <w:szCs w:val="23"/>
              </w:rPr>
              <w:t>Exemple</w:t>
            </w:r>
            <w:r>
              <w:rPr>
                <w:color w:val="000000"/>
                <w:sz w:val="23"/>
                <w:szCs w:val="23"/>
              </w:rPr>
              <w:t xml:space="preserve"> : après analyse, je me suis rendu compte </w:t>
            </w:r>
            <w:r w:rsidRPr="00F33507">
              <w:rPr>
                <w:color w:val="AB8000" w:themeColor="accent1" w:themeShade="80"/>
                <w:sz w:val="23"/>
                <w:szCs w:val="23"/>
              </w:rPr>
              <w:t xml:space="preserve">d’un écart de 90 h </w:t>
            </w:r>
            <w:r>
              <w:rPr>
                <w:color w:val="000000"/>
                <w:sz w:val="23"/>
                <w:szCs w:val="23"/>
              </w:rPr>
              <w:t xml:space="preserve">entre les heures payées et les heures de présence et </w:t>
            </w:r>
            <w:r w:rsidRPr="00F33507">
              <w:rPr>
                <w:color w:val="AB8000" w:themeColor="accent1" w:themeShade="80"/>
                <w:sz w:val="23"/>
                <w:szCs w:val="23"/>
              </w:rPr>
              <w:t xml:space="preserve">de 250 h </w:t>
            </w:r>
            <w:r w:rsidRPr="00F33507">
              <w:rPr>
                <w:rStyle w:val="s-rg-t"/>
                <w:color w:val="AB8000" w:themeColor="accent1" w:themeShade="80"/>
                <w:sz w:val="23"/>
                <w:szCs w:val="23"/>
              </w:rPr>
              <w:t>entre le travailler et le payé</w:t>
            </w:r>
            <w:r>
              <w:rPr>
                <w:color w:val="000000"/>
                <w:sz w:val="23"/>
                <w:szCs w:val="23"/>
              </w:rPr>
              <w:t>. J’ai bouleversé le précéd</w:t>
            </w:r>
            <w:r w:rsidR="008F7643">
              <w:rPr>
                <w:color w:val="000000"/>
                <w:sz w:val="23"/>
                <w:szCs w:val="23"/>
              </w:rPr>
              <w:t>e</w:t>
            </w:r>
            <w:r>
              <w:rPr>
                <w:color w:val="000000"/>
                <w:sz w:val="23"/>
                <w:szCs w:val="23"/>
              </w:rPr>
              <w:t>nt fonctionnement et fai</w:t>
            </w:r>
            <w:r w:rsidR="008F7643">
              <w:rPr>
                <w:color w:val="000000"/>
                <w:sz w:val="23"/>
                <w:szCs w:val="23"/>
              </w:rPr>
              <w:t>t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r w:rsidRPr="00F33507">
              <w:rPr>
                <w:color w:val="70AD47" w:themeColor="accent6"/>
                <w:sz w:val="23"/>
                <w:szCs w:val="23"/>
              </w:rPr>
              <w:t xml:space="preserve">économiser près de 5 375 euros par mois. </w:t>
            </w: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4274"/>
            </w:tblGrid>
            <w:tr w:rsidR="004A7542" w:rsidRPr="00A85B6F" w14:paraId="3946C5AA" w14:textId="77777777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11834A9C" w14:textId="74566272" w:rsidR="00E10171" w:rsidRDefault="007A7491" w:rsidP="007A7491">
                  <w:pPr>
                    <w:pStyle w:val="Titre2"/>
                    <w:jc w:val="both"/>
                  </w:pPr>
                  <w:r>
                    <w:t>Suite à notre entretien téléphonique.</w:t>
                  </w:r>
                  <w:r w:rsidR="00FB4CDD">
                    <w:t xml:space="preserve"> J</w:t>
                  </w:r>
                  <w:r>
                    <w:t>e voulais vous faire part d’une</w:t>
                  </w:r>
                  <w:r w:rsidR="00F33507">
                    <w:t xml:space="preserve"> petite</w:t>
                  </w:r>
                  <w:r>
                    <w:t xml:space="preserve"> partie de mon travail en tant que manager</w:t>
                  </w:r>
                  <w:r w:rsidR="00FB4CDD">
                    <w:t xml:space="preserve"> chez Pro direct. (entrée le 1</w:t>
                  </w:r>
                  <w:r w:rsidR="00FB4CDD" w:rsidRPr="00FB4CDD">
                    <w:rPr>
                      <w:vertAlign w:val="superscript"/>
                    </w:rPr>
                    <w:t>er</w:t>
                  </w:r>
                  <w:r w:rsidR="00FB4CDD">
                    <w:t xml:space="preserve"> avril)</w:t>
                  </w:r>
                </w:p>
                <w:p w14:paraId="74D20CED" w14:textId="77777777" w:rsidR="007A7491" w:rsidRPr="007A7491" w:rsidRDefault="007A7491" w:rsidP="007A7491">
                  <w:r>
                    <w:t>En espérant que cela vous soit utile pour votre décision.</w:t>
                  </w:r>
                </w:p>
              </w:tc>
            </w:tr>
            <w:tr w:rsidR="004A7542" w:rsidRPr="00A85B6F" w14:paraId="690BF2BA" w14:textId="77777777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958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eau de disposition de coordonnées"/>
                  </w:tblPr>
                  <w:tblGrid>
                    <w:gridCol w:w="1777"/>
                    <w:gridCol w:w="2181"/>
                  </w:tblGrid>
                  <w:tr w:rsidR="004A7542" w:rsidRPr="00A85B6F" w14:paraId="31EC99F8" w14:textId="77777777" w:rsidTr="00FB4CDD"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14:paraId="6B19D9A8" w14:textId="77777777" w:rsidR="004A7542" w:rsidRPr="00A85B6F" w:rsidRDefault="004A7542" w:rsidP="00346ED4">
                        <w:pPr>
                          <w:pStyle w:val="Graphisme"/>
                        </w:pPr>
                        <w:r w:rsidRPr="00A85B6F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558A2ED" wp14:editId="146F5CA8">
                                  <wp:extent cx="329184" cy="329184"/>
                                  <wp:effectExtent l="0" t="0" r="0" b="0"/>
                                  <wp:docPr id="6" name="Groupe 322" title="Icône de messageri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e 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e libre 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7027207" id="Groupe 322" o:spid="_x0000_s1026" alt="Titre : Icône de messagerie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AKvu8vAAwAAGI3AAAOAAAAAAAAAAAAAAAAAC4CAABk&#10;cnMvZTJvRG9jLnhtbFBLAQItABQABgAIAAAAIQBoRxvQ2AAAAAMBAAAPAAAAAAAAAAAAAAAAAFoO&#10;AABkcnMvZG93bnJldi54bWxQSwUGAAAAAAQABADzAAAAXw8AAAAA&#10;">
                                  <v:oval id="Ovale 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e libre 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181" w:type="dxa"/>
                        <w:tcMar>
                          <w:top w:w="288" w:type="dxa"/>
                          <w:bottom w:w="0" w:type="dxa"/>
                        </w:tcMar>
                      </w:tcPr>
                      <w:p w14:paraId="59BFE622" w14:textId="77777777" w:rsidR="004A7542" w:rsidRPr="00A85B6F" w:rsidRDefault="004A7542" w:rsidP="00346ED4">
                        <w:pPr>
                          <w:pStyle w:val="Graphisme"/>
                        </w:pPr>
                        <w:r w:rsidRPr="00A85B6F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F42447E" wp14:editId="7C4A56BC">
                                  <wp:extent cx="329184" cy="329184"/>
                                  <wp:effectExtent l="0" t="0" r="0" b="0"/>
                                  <wp:docPr id="304" name="Groupe 303" title="Icône de téléphon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e 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e libre 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23166BE" id="Groupe 303" o:spid="_x0000_s1026" alt="Titre : Icône de téléphone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esnKXdUcAADtowAADgAAAAAAAAAAAAAAAAAuAgAAZHJzL2Uyb0RvYy54bWxQSwECLQAUAAYA&#10;CAAAACEAaEcb0NgAAAADAQAADwAAAAAAAAAAAAAAAAAvHwAAZHJzL2Rvd25yZXYueG1sUEsFBgAA&#10;AAAEAAQA8wAAADQgAAAAAA==&#10;">
                                  <v:oval id="Ovale 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e libre 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76E0CA4E" w14:textId="77777777" w:rsidTr="00FB4CDD"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5CDB7CFC" w14:textId="77777777" w:rsidR="004A7542" w:rsidRPr="00A85B6F" w:rsidRDefault="007A7491" w:rsidP="00346ED4">
                        <w:r>
                          <w:t>Kurono59100@outlook.fr</w:t>
                        </w:r>
                      </w:p>
                    </w:tc>
                    <w:tc>
                      <w:tcPr>
                        <w:tcW w:w="2181" w:type="dxa"/>
                        <w:tcMar>
                          <w:top w:w="0" w:type="dxa"/>
                          <w:bottom w:w="0" w:type="dxa"/>
                        </w:tcMar>
                      </w:tcPr>
                      <w:p w14:paraId="6B56AABB" w14:textId="77777777" w:rsidR="004A7542" w:rsidRPr="00A85B6F" w:rsidRDefault="007A7491" w:rsidP="00346ED4">
                        <w:r>
                          <w:t>0777283466</w:t>
                        </w:r>
                      </w:p>
                    </w:tc>
                  </w:tr>
                  <w:tr w:rsidR="004A7542" w:rsidRPr="00A85B6F" w14:paraId="3D6D7209" w14:textId="77777777" w:rsidTr="00FB4CDD"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14:paraId="28BE14A3" w14:textId="77777777" w:rsidR="004A7542" w:rsidRPr="00A85B6F" w:rsidRDefault="004A7542" w:rsidP="00346ED4">
                        <w:pPr>
                          <w:pStyle w:val="Graphisme"/>
                        </w:pPr>
                        <w:r w:rsidRPr="00A85B6F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AEE56A5" wp14:editId="347EC498">
                                  <wp:extent cx="329184" cy="329184"/>
                                  <wp:effectExtent l="0" t="0" r="0" b="0"/>
                                  <wp:docPr id="9" name="Groupe 321" title="Icône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e 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orme libre 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B67265A" id="Groupe 321" o:spid="_x0000_s1026" alt="Titre : Icône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">
                                  <v:oval id="Ovale 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orme libre 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181" w:type="dxa"/>
                        <w:tcMar>
                          <w:top w:w="288" w:type="dxa"/>
                          <w:bottom w:w="0" w:type="dxa"/>
                        </w:tcMar>
                      </w:tcPr>
                      <w:p w14:paraId="1F2A8643" w14:textId="77777777" w:rsidR="004A7542" w:rsidRPr="00A85B6F" w:rsidRDefault="004A7542" w:rsidP="00346ED4">
                        <w:pPr>
                          <w:pStyle w:val="Graphisme"/>
                        </w:pPr>
                        <w:r w:rsidRPr="000C6108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E48CE16" wp14:editId="4A171E26">
                                  <wp:extent cx="329184" cy="329184"/>
                                  <wp:effectExtent l="0" t="0" r="13970" b="13970"/>
                                  <wp:docPr id="1" name="Groupe 4" title="Icône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orme libre 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orme libre 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1E7E6F6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iOeDRbISAADhZAAADgAAAAAAAAAAAAAAAAAu&#10;AgAAZHJzL2Uyb0RvYy54bWxQSwECLQAUAAYACAAAACEAaEcb0NgAAAADAQAADwAAAAAAAAAAAAAA&#10;AAAMFQAAZHJzL2Rvd25yZXYueG1sUEsFBgAAAAAEAAQA8wAAABEWAAAAAA==&#10;">
                                  <o:lock v:ext="edit" aspectratio="t"/>
                                  <v:shape id="Forme libre 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orme libre 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408C9F83" w14:textId="77777777" w:rsidTr="00FB4CDD">
                    <w:tc>
                      <w:tcPr>
                        <w:tcW w:w="1777" w:type="dxa"/>
                        <w:tcMar>
                          <w:top w:w="0" w:type="dxa"/>
                          <w:bottom w:w="288" w:type="dxa"/>
                        </w:tcMar>
                      </w:tcPr>
                      <w:p w14:paraId="2ABC97DD" w14:textId="77777777" w:rsidR="004A7542" w:rsidRPr="00A85B6F" w:rsidRDefault="007A7491" w:rsidP="00346ED4">
                        <w:proofErr w:type="spellStart"/>
                        <w:r>
                          <w:t>Fally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Kassama</w:t>
                        </w:r>
                        <w:proofErr w:type="spellEnd"/>
                      </w:p>
                    </w:tc>
                    <w:sdt>
                      <w:sdtPr>
                        <w:alias w:val="Entrez un pseudo Twitter :"/>
                        <w:tag w:val="Entrez un pseudo Twitter :"/>
                        <w:id w:val="1478497653"/>
                        <w:placeholder>
                          <w:docPart w:val="16F2E727FF3248F7BE2FB0716E93551B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tc>
                          <w:tcPr>
                            <w:tcW w:w="2181" w:type="dxa"/>
                            <w:tcMar>
                              <w:top w:w="0" w:type="dxa"/>
                              <w:bottom w:w="288" w:type="dxa"/>
                            </w:tcMar>
                          </w:tcPr>
                          <w:p w14:paraId="201AD5E6" w14:textId="77777777" w:rsidR="004A7542" w:rsidRPr="00A85B6F" w:rsidRDefault="004A7542" w:rsidP="00346ED4">
                            <w:r w:rsidRPr="00AF4CC8">
                              <w:rPr>
                                <w:lang w:bidi="fr-FR"/>
                              </w:rPr>
                              <w:t>Pseudo Twitter</w:t>
                            </w:r>
                          </w:p>
                        </w:tc>
                      </w:sdtContent>
                    </w:sdt>
                  </w:tr>
                </w:tbl>
                <w:p w14:paraId="6DD03EF3" w14:textId="77777777" w:rsidR="004A7542" w:rsidRPr="00A85B6F" w:rsidRDefault="004A7542" w:rsidP="00346ED4"/>
              </w:tc>
            </w:tr>
            <w:tr w:rsidR="004A7542" w:rsidRPr="00A85B6F" w14:paraId="61FE58A3" w14:textId="77777777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0A6BAC8E" w14:textId="1FE052DB" w:rsidR="004A7542" w:rsidRDefault="00FB4CDD" w:rsidP="00346ED4">
                  <w:pPr>
                    <w:pStyle w:val="Titre2"/>
                  </w:pPr>
                  <w:r>
                    <w:t>Résultats</w:t>
                  </w:r>
                  <w:r w:rsidR="007A7491">
                    <w:t> :</w:t>
                  </w:r>
                  <w:r w:rsidR="00516AAA">
                    <w:t xml:space="preserve"> (</w:t>
                  </w:r>
                  <w:r>
                    <w:t>arrêté</w:t>
                  </w:r>
                  <w:r w:rsidR="00516AAA">
                    <w:t xml:space="preserve"> </w:t>
                  </w:r>
                  <w:r w:rsidR="008F7643">
                    <w:t>à</w:t>
                  </w:r>
                  <w:r w:rsidR="00516AAA">
                    <w:t xml:space="preserve"> juin)</w:t>
                  </w:r>
                </w:p>
                <w:p w14:paraId="5FC77509" w14:textId="77777777" w:rsidR="00FB4CDD" w:rsidRDefault="00516AAA" w:rsidP="00516AAA">
                  <w:r>
                    <w:t>Marge</w:t>
                  </w:r>
                  <w:r w:rsidR="00FB4CDD">
                    <w:t xml:space="preserve"> de bénéfice</w:t>
                  </w:r>
                  <w:r>
                    <w:t> :</w:t>
                  </w:r>
                  <w:r w:rsidR="00FB4CDD">
                    <w:t xml:space="preserve"> </w:t>
                  </w:r>
                </w:p>
                <w:p w14:paraId="01E1D5FB" w14:textId="77777777" w:rsidR="00FB4CDD" w:rsidRDefault="00516AAA" w:rsidP="00516AAA">
                  <w:pPr>
                    <w:rPr>
                      <w:color w:val="0D0D0D" w:themeColor="text1" w:themeTint="F2"/>
                    </w:rPr>
                  </w:pPr>
                  <w:r>
                    <w:t xml:space="preserve"> </w:t>
                  </w:r>
                  <w:r w:rsidRPr="00FB4CDD">
                    <w:rPr>
                      <w:color w:val="0D0D0D" w:themeColor="text1" w:themeTint="F2"/>
                    </w:rPr>
                    <w:t>mars 4%/</w:t>
                  </w:r>
                  <w:r w:rsidR="00FB4CDD" w:rsidRPr="00FB4CDD">
                    <w:rPr>
                      <w:color w:val="92D050"/>
                    </w:rPr>
                    <w:t>Avril 7%</w:t>
                  </w:r>
                  <w:r w:rsidR="00FB4CDD" w:rsidRPr="00FB4CDD">
                    <w:rPr>
                      <w:color w:val="0D0D0D" w:themeColor="text1" w:themeTint="F2"/>
                    </w:rPr>
                    <w:t>/</w:t>
                  </w:r>
                  <w:r w:rsidR="00FB4CDD">
                    <w:rPr>
                      <w:color w:val="92D050"/>
                    </w:rPr>
                    <w:t>Mai</w:t>
                  </w:r>
                  <w:r w:rsidR="00FB4CDD" w:rsidRPr="00FB4CDD">
                    <w:rPr>
                      <w:color w:val="92D050"/>
                    </w:rPr>
                    <w:t xml:space="preserve"> 9%</w:t>
                  </w:r>
                  <w:r w:rsidR="00FB4CDD" w:rsidRPr="00FB4CDD">
                    <w:rPr>
                      <w:color w:val="0D0D0D" w:themeColor="text1" w:themeTint="F2"/>
                    </w:rPr>
                    <w:t>/</w:t>
                  </w:r>
                  <w:r w:rsidR="00FB4CDD">
                    <w:rPr>
                      <w:color w:val="0D0D0D" w:themeColor="text1" w:themeTint="F2"/>
                    </w:rPr>
                    <w:t xml:space="preserve">    </w:t>
                  </w:r>
                </w:p>
                <w:p w14:paraId="4FDAAD63" w14:textId="77777777" w:rsidR="00516AAA" w:rsidRDefault="00FB4CDD" w:rsidP="00516AAA">
                  <w:pPr>
                    <w:rPr>
                      <w:color w:val="92D050"/>
                    </w:rPr>
                  </w:pPr>
                  <w:r>
                    <w:rPr>
                      <w:color w:val="92D050"/>
                    </w:rPr>
                    <w:t>juin 11%</w:t>
                  </w:r>
                </w:p>
                <w:p w14:paraId="133A9971" w14:textId="77777777" w:rsidR="00FB4CDD" w:rsidRDefault="00FB4CDD" w:rsidP="00516AAA">
                  <w:pPr>
                    <w:rPr>
                      <w:color w:val="0D0D0D" w:themeColor="text1" w:themeTint="F2"/>
                    </w:rPr>
                  </w:pPr>
                  <w:r>
                    <w:rPr>
                      <w:color w:val="0D0D0D" w:themeColor="text1" w:themeTint="F2"/>
                    </w:rPr>
                    <w:t>Taux d’annulation :</w:t>
                  </w:r>
                </w:p>
                <w:p w14:paraId="4A1D52CD" w14:textId="77777777" w:rsidR="00FB4CDD" w:rsidRPr="00FB4CDD" w:rsidRDefault="00FB4CDD" w:rsidP="00516AAA">
                  <w:pPr>
                    <w:rPr>
                      <w:color w:val="0D0D0D" w:themeColor="text1" w:themeTint="F2"/>
                    </w:rPr>
                  </w:pPr>
                  <w:r>
                    <w:rPr>
                      <w:color w:val="0D0D0D" w:themeColor="text1" w:themeTint="F2"/>
                    </w:rPr>
                    <w:t xml:space="preserve">Mars 10,17% / </w:t>
                  </w:r>
                  <w:r w:rsidRPr="00FB4CDD">
                    <w:rPr>
                      <w:color w:val="FFC000"/>
                    </w:rPr>
                    <w:t xml:space="preserve">Avril 11,54% </w:t>
                  </w:r>
                  <w:r>
                    <w:rPr>
                      <w:color w:val="0D0D0D" w:themeColor="text1" w:themeTint="F2"/>
                    </w:rPr>
                    <w:t xml:space="preserve">/ </w:t>
                  </w:r>
                  <w:r w:rsidRPr="00FB4CDD">
                    <w:rPr>
                      <w:color w:val="92D050"/>
                    </w:rPr>
                    <w:t>Mai 9,09</w:t>
                  </w:r>
                  <w:r>
                    <w:rPr>
                      <w:color w:val="92D050"/>
                    </w:rPr>
                    <w:t xml:space="preserve">% </w:t>
                  </w:r>
                  <w:r>
                    <w:rPr>
                      <w:color w:val="0D0D0D" w:themeColor="text1" w:themeTint="F2"/>
                    </w:rPr>
                    <w:t>/</w:t>
                  </w:r>
                  <w:r w:rsidRPr="00FB4CDD">
                    <w:rPr>
                      <w:color w:val="92D050"/>
                    </w:rPr>
                    <w:t xml:space="preserve">Juin 6,85% </w:t>
                  </w:r>
                </w:p>
              </w:tc>
            </w:tr>
          </w:tbl>
          <w:p w14:paraId="759B6112" w14:textId="77777777" w:rsidR="004A7542" w:rsidRPr="00A85B6F" w:rsidRDefault="004A7542" w:rsidP="00346ED4"/>
        </w:tc>
      </w:tr>
    </w:tbl>
    <w:p w14:paraId="2C982F3B" w14:textId="77777777" w:rsidR="00EC26A6" w:rsidRPr="00EC26A6" w:rsidRDefault="00EC26A6" w:rsidP="00EC26A6">
      <w:pPr>
        <w:pStyle w:val="Sansinterligne"/>
      </w:pPr>
    </w:p>
    <w:sectPr w:rsidR="00EC26A6" w:rsidRPr="00EC26A6" w:rsidSect="001048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9631B" w14:textId="77777777" w:rsidR="001B3D30" w:rsidRDefault="001B3D30" w:rsidP="004A7542">
      <w:pPr>
        <w:spacing w:after="0" w:line="240" w:lineRule="auto"/>
      </w:pPr>
      <w:r>
        <w:separator/>
      </w:r>
    </w:p>
  </w:endnote>
  <w:endnote w:type="continuationSeparator" w:id="0">
    <w:p w14:paraId="6040A671" w14:textId="77777777" w:rsidR="001B3D30" w:rsidRDefault="001B3D30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F0FBF" w14:textId="77777777" w:rsidR="00856309" w:rsidRDefault="008563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BB8018" w14:textId="77777777" w:rsidR="00853CE2" w:rsidRDefault="002D075C" w:rsidP="00853CE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10487A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82F86" w14:textId="77777777" w:rsidR="00856309" w:rsidRDefault="008563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63102" w14:textId="77777777" w:rsidR="001B3D30" w:rsidRDefault="001B3D30" w:rsidP="004A7542">
      <w:pPr>
        <w:spacing w:after="0" w:line="240" w:lineRule="auto"/>
      </w:pPr>
      <w:r>
        <w:separator/>
      </w:r>
    </w:p>
  </w:footnote>
  <w:footnote w:type="continuationSeparator" w:id="0">
    <w:p w14:paraId="0AA3E914" w14:textId="77777777" w:rsidR="001B3D30" w:rsidRDefault="001B3D30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D7B37" w14:textId="77777777" w:rsidR="00856309" w:rsidRDefault="008563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40C74" w14:textId="77777777" w:rsidR="00856309" w:rsidRDefault="0085630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rez votre nom :"/>
      <w:tag w:val="Entrez votre nom 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550A68CA" w14:textId="77777777" w:rsidR="00BD5EFB" w:rsidRDefault="007A7491" w:rsidP="007A7491">
        <w:pPr>
          <w:pStyle w:val="En-tte"/>
          <w:jc w:val="both"/>
        </w:pPr>
        <w:r>
          <w:t xml:space="preserve">              kASSAMA FALLY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91"/>
    <w:rsid w:val="0010487A"/>
    <w:rsid w:val="001B3D30"/>
    <w:rsid w:val="001C292B"/>
    <w:rsid w:val="002876BB"/>
    <w:rsid w:val="00293B83"/>
    <w:rsid w:val="002B4A8C"/>
    <w:rsid w:val="002D075C"/>
    <w:rsid w:val="00454034"/>
    <w:rsid w:val="004A7542"/>
    <w:rsid w:val="005042C5"/>
    <w:rsid w:val="00516AAA"/>
    <w:rsid w:val="00691D2A"/>
    <w:rsid w:val="006A3CE7"/>
    <w:rsid w:val="006F77C5"/>
    <w:rsid w:val="007A7491"/>
    <w:rsid w:val="00856309"/>
    <w:rsid w:val="00857F01"/>
    <w:rsid w:val="008C0C6E"/>
    <w:rsid w:val="008F7643"/>
    <w:rsid w:val="00B90950"/>
    <w:rsid w:val="00BE5F21"/>
    <w:rsid w:val="00C64047"/>
    <w:rsid w:val="00C84312"/>
    <w:rsid w:val="00DE7EA6"/>
    <w:rsid w:val="00E0656C"/>
    <w:rsid w:val="00E10171"/>
    <w:rsid w:val="00EC26A6"/>
    <w:rsid w:val="00EC7733"/>
    <w:rsid w:val="00ED1C71"/>
    <w:rsid w:val="00F158DF"/>
    <w:rsid w:val="00F33507"/>
    <w:rsid w:val="00FB4CDD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A3D73"/>
  <w15:chartTrackingRefBased/>
  <w15:docId w15:val="{87FC460E-460E-4E72-9DF4-922EF851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-tte">
    <w:name w:val="header"/>
    <w:basedOn w:val="Normal"/>
    <w:link w:val="En-tte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-tteCar">
    <w:name w:val="En-tête Car"/>
    <w:basedOn w:val="Policepardfaut"/>
    <w:link w:val="En-tte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depage">
    <w:name w:val="footer"/>
    <w:basedOn w:val="Normal"/>
    <w:link w:val="PieddepageCar"/>
    <w:uiPriority w:val="99"/>
    <w:unhideWhenUsed/>
    <w:rsid w:val="004A754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542"/>
  </w:style>
  <w:style w:type="paragraph" w:styleId="Sansinterligne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sme">
    <w:name w:val="Graphisme"/>
    <w:basedOn w:val="Normal"/>
    <w:next w:val="Normal"/>
    <w:link w:val="Caractredegraphique"/>
    <w:uiPriority w:val="10"/>
    <w:qFormat/>
    <w:rsid w:val="004A7542"/>
  </w:style>
  <w:style w:type="character" w:customStyle="1" w:styleId="Caractredegraphique">
    <w:name w:val="Caractère de graphique"/>
    <w:basedOn w:val="Policepardfaut"/>
    <w:link w:val="Graphisme"/>
    <w:uiPriority w:val="10"/>
    <w:rsid w:val="004A7542"/>
  </w:style>
  <w:style w:type="character" w:styleId="Textedelespacerserv">
    <w:name w:val="Placeholder Text"/>
    <w:basedOn w:val="Policepardfaut"/>
    <w:uiPriority w:val="99"/>
    <w:semiHidden/>
    <w:rsid w:val="004A7542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itre5Car">
    <w:name w:val="Titre 5 Car"/>
    <w:basedOn w:val="Policepardfaut"/>
    <w:link w:val="Titre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D075C"/>
    <w:rPr>
      <w:i/>
      <w:iCs/>
      <w:color w:val="806000" w:themeColor="accent4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Normalcentr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D075C"/>
    <w:rPr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75C"/>
    <w:rPr>
      <w:rFonts w:ascii="Segoe UI" w:hAnsi="Segoe UI" w:cs="Segoe UI"/>
      <w:szCs w:val="1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D075C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D075C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075C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075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075C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D075C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075C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D075C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075C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D075C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D075C"/>
    <w:rPr>
      <w:rFonts w:ascii="Consolas" w:hAnsi="Consolas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90950"/>
    <w:pPr>
      <w:outlineLvl w:val="9"/>
    </w:p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character" w:customStyle="1" w:styleId="s-rg-t">
    <w:name w:val="s-rg-t"/>
    <w:basedOn w:val="Policepardfaut"/>
    <w:rsid w:val="00856309"/>
  </w:style>
  <w:style w:type="character" w:customStyle="1" w:styleId="s-or-t">
    <w:name w:val="s-or-t"/>
    <w:basedOn w:val="Policepardfaut"/>
    <w:rsid w:val="00856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on\AppData\Local\Packages\Microsoft.Office.Desktop_8wekyb3d8bbwe\LocalCache\Roaming\Microsoft\Templates\C.V.%20simple%20et%20&#233;pur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F2E727FF3248F7BE2FB0716E9355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7264B8-2D1E-4B9F-8778-87DC7EB47B85}"/>
      </w:docPartPr>
      <w:docPartBody>
        <w:p w:rsidR="00A34EC3" w:rsidRDefault="0007064E">
          <w:pPr>
            <w:pStyle w:val="16F2E727FF3248F7BE2FB0716E93551B"/>
          </w:pPr>
          <w:r w:rsidRPr="00AF4CC8">
            <w:rPr>
              <w:lang w:bidi="fr-FR"/>
            </w:rPr>
            <w:t>Pseudo Twitter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4E"/>
    <w:rsid w:val="0007064E"/>
    <w:rsid w:val="00197FF7"/>
    <w:rsid w:val="003D07E1"/>
    <w:rsid w:val="00A3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324DACF28CD40A28D8888B71231BD7B">
    <w:name w:val="7324DACF28CD40A28D8888B71231BD7B"/>
  </w:style>
  <w:style w:type="paragraph" w:customStyle="1" w:styleId="728B1417E960406D85C84A915264DD6C">
    <w:name w:val="728B1417E960406D85C84A915264DD6C"/>
  </w:style>
  <w:style w:type="paragraph" w:customStyle="1" w:styleId="1FE468C5BB8C4AF0B579C39B1C32A429">
    <w:name w:val="1FE468C5BB8C4AF0B579C39B1C32A429"/>
  </w:style>
  <w:style w:type="paragraph" w:customStyle="1" w:styleId="649603F8EA8D4D78BF2A3B4B014B7B25">
    <w:name w:val="649603F8EA8D4D78BF2A3B4B014B7B25"/>
  </w:style>
  <w:style w:type="paragraph" w:customStyle="1" w:styleId="763BCAC4155F4FFD90D8C9E2E94774E3">
    <w:name w:val="763BCAC4155F4FFD90D8C9E2E94774E3"/>
  </w:style>
  <w:style w:type="paragraph" w:customStyle="1" w:styleId="9400C82760F84B5A99425456AAC92A70">
    <w:name w:val="9400C82760F84B5A99425456AAC92A70"/>
  </w:style>
  <w:style w:type="paragraph" w:customStyle="1" w:styleId="08EB28060600468D957763EF3B6F1696">
    <w:name w:val="08EB28060600468D957763EF3B6F1696"/>
  </w:style>
  <w:style w:type="paragraph" w:customStyle="1" w:styleId="40FD561B18F9447CB305E4BBF6544478">
    <w:name w:val="40FD561B18F9447CB305E4BBF6544478"/>
  </w:style>
  <w:style w:type="paragraph" w:customStyle="1" w:styleId="6344CD5C63214C51A0FB07615CDC37DB">
    <w:name w:val="6344CD5C63214C51A0FB07615CDC37DB"/>
  </w:style>
  <w:style w:type="paragraph" w:customStyle="1" w:styleId="C1952F6307F9441BBF901A5C0B153608">
    <w:name w:val="C1952F6307F9441BBF901A5C0B153608"/>
  </w:style>
  <w:style w:type="paragraph" w:customStyle="1" w:styleId="9B6F47E7B33940D8872270C0CFFF32AE">
    <w:name w:val="9B6F47E7B33940D8872270C0CFFF32AE"/>
  </w:style>
  <w:style w:type="paragraph" w:customStyle="1" w:styleId="DC6465BB4A694C64B92A7DD06B171B48">
    <w:name w:val="DC6465BB4A694C64B92A7DD06B171B48"/>
  </w:style>
  <w:style w:type="paragraph" w:customStyle="1" w:styleId="FF59F1520DA84CDE8512CF3F02AE4FE5">
    <w:name w:val="FF59F1520DA84CDE8512CF3F02AE4FE5"/>
  </w:style>
  <w:style w:type="paragraph" w:customStyle="1" w:styleId="CD54E5E3C14C425A9166D2549788F7D0">
    <w:name w:val="CD54E5E3C14C425A9166D2549788F7D0"/>
  </w:style>
  <w:style w:type="paragraph" w:customStyle="1" w:styleId="34C003D57FC547FCA550BE48A32E1284">
    <w:name w:val="34C003D57FC547FCA550BE48A32E1284"/>
  </w:style>
  <w:style w:type="paragraph" w:customStyle="1" w:styleId="32D8CE59DDDA4541B9FA337AFD9702CC">
    <w:name w:val="32D8CE59DDDA4541B9FA337AFD9702CC"/>
  </w:style>
  <w:style w:type="paragraph" w:customStyle="1" w:styleId="3F039190729F44E18C04DA09383DD003">
    <w:name w:val="3F039190729F44E18C04DA09383DD003"/>
  </w:style>
  <w:style w:type="paragraph" w:customStyle="1" w:styleId="F05419FF170E429F870E8ED8C8E627E0">
    <w:name w:val="F05419FF170E429F870E8ED8C8E627E0"/>
  </w:style>
  <w:style w:type="paragraph" w:customStyle="1" w:styleId="F1A7AC879AB0400FAB0158F30E95895F">
    <w:name w:val="F1A7AC879AB0400FAB0158F30E95895F"/>
  </w:style>
  <w:style w:type="paragraph" w:customStyle="1" w:styleId="5EEB4740147443248D1E6FB80301B03D">
    <w:name w:val="5EEB4740147443248D1E6FB80301B03D"/>
  </w:style>
  <w:style w:type="paragraph" w:customStyle="1" w:styleId="427260D258CD446E9A6200561816649E">
    <w:name w:val="427260D258CD446E9A6200561816649E"/>
  </w:style>
  <w:style w:type="paragraph" w:customStyle="1" w:styleId="8CC77E4FE31846C4A227F7D1F6E89E0B">
    <w:name w:val="8CC77E4FE31846C4A227F7D1F6E89E0B"/>
  </w:style>
  <w:style w:type="paragraph" w:customStyle="1" w:styleId="76607F2969EC4C94A299AFB1A930CF4D">
    <w:name w:val="76607F2969EC4C94A299AFB1A930CF4D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paragraph" w:customStyle="1" w:styleId="E06CC46098E14E2CBF8C1407A45CA341">
    <w:name w:val="E06CC46098E14E2CBF8C1407A45CA341"/>
  </w:style>
  <w:style w:type="paragraph" w:customStyle="1" w:styleId="B93977957F3940E8925A7902F4D00A49">
    <w:name w:val="B93977957F3940E8925A7902F4D00A49"/>
  </w:style>
  <w:style w:type="paragraph" w:customStyle="1" w:styleId="6097B543F58F4B41BFBCA5965135C59E">
    <w:name w:val="6097B543F58F4B41BFBCA5965135C59E"/>
  </w:style>
  <w:style w:type="paragraph" w:customStyle="1" w:styleId="41B4ECD02EBB4B71B88354B6AF044775">
    <w:name w:val="41B4ECD02EBB4B71B88354B6AF044775"/>
  </w:style>
  <w:style w:type="paragraph" w:customStyle="1" w:styleId="16F2E727FF3248F7BE2FB0716E93551B">
    <w:name w:val="16F2E727FF3248F7BE2FB0716E93551B"/>
  </w:style>
  <w:style w:type="paragraph" w:customStyle="1" w:styleId="FCB6131A1FCA425CAC0E6602727E818F">
    <w:name w:val="FCB6131A1FCA425CAC0E6602727E818F"/>
  </w:style>
  <w:style w:type="paragraph" w:customStyle="1" w:styleId="9A12E1F920D14B91AD14455B5650DCCD">
    <w:name w:val="9A12E1F920D14B91AD14455B5650DCCD"/>
  </w:style>
  <w:style w:type="paragraph" w:customStyle="1" w:styleId="DA985A9AA10940ABBAA6BD0F225067D7">
    <w:name w:val="DA985A9AA10940ABBAA6BD0F225067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              kASSAMA FALLY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simple et épuré, conçu par MOO</Template>
  <TotalTime>0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kurono senshi</dc:creator>
  <cp:keywords/>
  <dc:description/>
  <cp:lastModifiedBy>kurono senshi</cp:lastModifiedBy>
  <cp:revision>4</cp:revision>
  <dcterms:created xsi:type="dcterms:W3CDTF">2019-07-16T10:11:00Z</dcterms:created>
  <dcterms:modified xsi:type="dcterms:W3CDTF">2019-08-02T17:46:00Z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